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9267B" w14:textId="77777777" w:rsidR="006C2621" w:rsidRDefault="006C2621" w:rsidP="006C2621">
      <w:pPr>
        <w:jc w:val="right"/>
        <w:rPr>
          <w:rFonts w:ascii="Century Gothic" w:eastAsia="Times New Roman" w:hAnsi="Century Gothic" w:cs="Arial"/>
          <w:b/>
          <w:bCs/>
          <w:color w:val="A6A6A6" w:themeColor="background1" w:themeShade="A6"/>
          <w:sz w:val="32"/>
          <w:szCs w:val="32"/>
        </w:rPr>
      </w:pPr>
      <w:r w:rsidRPr="006C2621">
        <w:rPr>
          <w:rFonts w:ascii="Century Gothic" w:eastAsia="Times New Roman" w:hAnsi="Century Gothic" w:cs="Arial"/>
          <w:b/>
          <w:bCs/>
          <w:color w:val="A6A6A6" w:themeColor="background1" w:themeShade="A6"/>
          <w:sz w:val="32"/>
          <w:szCs w:val="32"/>
        </w:rPr>
        <w:t>Midterm</w:t>
      </w:r>
      <w:r w:rsidR="008F3925" w:rsidRPr="006C2621">
        <w:rPr>
          <w:rFonts w:ascii="Century Gothic" w:eastAsia="Times New Roman" w:hAnsi="Century Gothic" w:cs="Arial"/>
          <w:b/>
          <w:bCs/>
          <w:color w:val="A6A6A6" w:themeColor="background1" w:themeShade="A6"/>
          <w:sz w:val="32"/>
          <w:szCs w:val="32"/>
        </w:rPr>
        <w:t xml:space="preserve"> PROJECT </w:t>
      </w:r>
      <w:r w:rsidR="003F4952" w:rsidRPr="006C2621">
        <w:rPr>
          <w:rFonts w:ascii="Century Gothic" w:eastAsia="Times New Roman" w:hAnsi="Century Gothic" w:cs="Arial"/>
          <w:b/>
          <w:bCs/>
          <w:color w:val="A6A6A6" w:themeColor="background1" w:themeShade="A6"/>
          <w:sz w:val="32"/>
          <w:szCs w:val="32"/>
        </w:rPr>
        <w:t>PROPOSAL</w:t>
      </w:r>
      <w:r w:rsidRPr="006C2621">
        <w:rPr>
          <w:rFonts w:ascii="Century Gothic" w:eastAsia="Times New Roman" w:hAnsi="Century Gothic" w:cs="Arial"/>
          <w:b/>
          <w:bCs/>
          <w:color w:val="A6A6A6" w:themeColor="background1" w:themeShade="A6"/>
          <w:sz w:val="32"/>
          <w:szCs w:val="32"/>
        </w:rPr>
        <w:t xml:space="preserve"> </w:t>
      </w:r>
      <w:r>
        <w:rPr>
          <w:rFonts w:ascii="Century Gothic" w:eastAsia="Times New Roman" w:hAnsi="Century Gothic" w:cs="Arial"/>
          <w:b/>
          <w:bCs/>
          <w:color w:val="A6A6A6" w:themeColor="background1" w:themeShade="A6"/>
          <w:sz w:val="32"/>
          <w:szCs w:val="32"/>
        </w:rPr>
        <w:t xml:space="preserve">       </w:t>
      </w:r>
      <w:r w:rsidRPr="006C2621">
        <w:rPr>
          <w:rFonts w:ascii="Century Gothic" w:eastAsia="Times New Roman" w:hAnsi="Century Gothic" w:cs="Arial"/>
          <w:b/>
          <w:bCs/>
          <w:color w:val="A6A6A6" w:themeColor="background1" w:themeShade="A6"/>
          <w:sz w:val="32"/>
          <w:szCs w:val="32"/>
        </w:rPr>
        <w:t>CS3907:</w:t>
      </w:r>
      <w:r>
        <w:rPr>
          <w:rFonts w:ascii="Century Gothic" w:eastAsia="Times New Roman" w:hAnsi="Century Gothic" w:cs="Arial"/>
          <w:b/>
          <w:bCs/>
          <w:color w:val="A6A6A6" w:themeColor="background1" w:themeShade="A6"/>
          <w:sz w:val="32"/>
          <w:szCs w:val="32"/>
        </w:rPr>
        <w:t xml:space="preserve"> </w:t>
      </w:r>
      <w:r w:rsidRPr="006C2621">
        <w:rPr>
          <w:rFonts w:ascii="Century Gothic" w:eastAsia="Times New Roman" w:hAnsi="Century Gothic" w:cs="Arial"/>
          <w:b/>
          <w:bCs/>
          <w:color w:val="A6A6A6" w:themeColor="background1" w:themeShade="A6"/>
          <w:sz w:val="32"/>
          <w:szCs w:val="32"/>
        </w:rPr>
        <w:t>Intro to IoT and Edge Computing</w:t>
      </w:r>
      <w:r w:rsidR="00622FB5" w:rsidRPr="006C2621">
        <w:rPr>
          <w:rFonts w:ascii="Century Gothic" w:eastAsia="Times New Roman" w:hAnsi="Century Gothic" w:cs="Arial"/>
          <w:b/>
          <w:bCs/>
          <w:color w:val="A6A6A6" w:themeColor="background1" w:themeShade="A6"/>
          <w:sz w:val="32"/>
          <w:szCs w:val="32"/>
        </w:rPr>
        <w:tab/>
      </w:r>
    </w:p>
    <w:p w14:paraId="31F53FC5" w14:textId="2AED42FC" w:rsidR="00EC3071" w:rsidRPr="00860C5E" w:rsidRDefault="006C2621" w:rsidP="006C2621">
      <w:pPr>
        <w:jc w:val="right"/>
        <w:rPr>
          <w:rFonts w:ascii="Century Gothic" w:eastAsia="Times New Roman" w:hAnsi="Century Gothic" w:cs="Arial"/>
          <w:b/>
          <w:bCs/>
          <w:color w:val="A6A6A6" w:themeColor="background1" w:themeShade="A6"/>
          <w:sz w:val="21"/>
          <w:szCs w:val="21"/>
        </w:rPr>
      </w:pPr>
      <w:r w:rsidRPr="00860C5E">
        <w:rPr>
          <w:rFonts w:ascii="Century Gothic" w:eastAsia="Times New Roman" w:hAnsi="Century Gothic" w:cs="Arial"/>
          <w:b/>
          <w:bCs/>
          <w:color w:val="A6A6A6" w:themeColor="background1" w:themeShade="A6"/>
          <w:sz w:val="21"/>
          <w:szCs w:val="21"/>
        </w:rPr>
        <w:t>Spring 2023, Instructor: Prof. Kartik Bulusu (CS Department, GWU)</w:t>
      </w:r>
      <w:r w:rsidR="00622FB5" w:rsidRPr="00860C5E">
        <w:rPr>
          <w:rFonts w:ascii="Century Gothic" w:eastAsia="Times New Roman" w:hAnsi="Century Gothic" w:cs="Arial"/>
          <w:b/>
          <w:bCs/>
          <w:color w:val="A6A6A6" w:themeColor="background1" w:themeShade="A6"/>
          <w:sz w:val="21"/>
          <w:szCs w:val="21"/>
        </w:rPr>
        <w:t xml:space="preserve"> </w:t>
      </w:r>
    </w:p>
    <w:tbl>
      <w:tblPr>
        <w:tblW w:w="11440" w:type="dxa"/>
        <w:tblLook w:val="04A0" w:firstRow="1" w:lastRow="0" w:firstColumn="1" w:lastColumn="0" w:noHBand="0" w:noVBand="1"/>
      </w:tblPr>
      <w:tblGrid>
        <w:gridCol w:w="1651"/>
        <w:gridCol w:w="6882"/>
        <w:gridCol w:w="758"/>
        <w:gridCol w:w="2149"/>
      </w:tblGrid>
      <w:tr w:rsidR="00C624A3" w:rsidRPr="00C624A3" w14:paraId="3991BC1C" w14:textId="77777777" w:rsidTr="00F91338">
        <w:trPr>
          <w:trHeight w:val="432"/>
        </w:trPr>
        <w:tc>
          <w:tcPr>
            <w:tcW w:w="1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289C2748" w14:textId="143A33A1" w:rsidR="00C624A3" w:rsidRPr="00C624A3" w:rsidRDefault="006C2621" w:rsidP="0033427F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 xml:space="preserve">Midterm </w:t>
            </w:r>
            <w:r w:rsidR="008F3925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PROJECT T</w:t>
            </w: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ITLE</w:t>
            </w:r>
          </w:p>
        </w:tc>
        <w:tc>
          <w:tcPr>
            <w:tcW w:w="978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BF3F9"/>
            <w:vAlign w:val="center"/>
            <w:hideMark/>
          </w:tcPr>
          <w:p w14:paraId="099BD046" w14:textId="77777777" w:rsidR="00C624A3" w:rsidRPr="00C624A3" w:rsidRDefault="00C624A3" w:rsidP="00F97ECA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C624A3" w:rsidRPr="00C624A3" w14:paraId="1F1531C7" w14:textId="77777777" w:rsidTr="00860C5E">
        <w:trPr>
          <w:trHeight w:val="432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26EA5E3B" w14:textId="7F6CE8BE" w:rsidR="00C624A3" w:rsidRPr="00C624A3" w:rsidRDefault="008F3925" w:rsidP="0033427F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NAME</w:t>
            </w:r>
            <w:r w:rsidR="00860C5E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 xml:space="preserve"> or NAMES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BF3F9"/>
            <w:vAlign w:val="center"/>
            <w:hideMark/>
          </w:tcPr>
          <w:p w14:paraId="082DD208" w14:textId="77777777" w:rsidR="00C624A3" w:rsidRPr="00C624A3" w:rsidRDefault="00C624A3" w:rsidP="00C624A3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60DF3327" w14:textId="77777777" w:rsidR="00C624A3" w:rsidRPr="00C624A3" w:rsidRDefault="008F3925" w:rsidP="0033427F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BF3F9"/>
            <w:vAlign w:val="center"/>
            <w:hideMark/>
          </w:tcPr>
          <w:p w14:paraId="6DBA4C7C" w14:textId="77777777" w:rsidR="00C624A3" w:rsidRPr="00C624A3" w:rsidRDefault="00C624A3" w:rsidP="00C624A3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14:paraId="0B23552C" w14:textId="77777777" w:rsidR="00C624A3" w:rsidRDefault="00C624A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1440"/>
      </w:tblGrid>
      <w:tr w:rsidR="00C624A3" w:rsidRPr="00C624A3" w14:paraId="0B74370E" w14:textId="77777777" w:rsidTr="00F91338">
        <w:trPr>
          <w:trHeight w:val="36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06785" w:themeFill="accent1" w:themeFillShade="BF"/>
            <w:vAlign w:val="center"/>
            <w:hideMark/>
          </w:tcPr>
          <w:p w14:paraId="65871D19" w14:textId="6A660C33" w:rsidR="00C624A3" w:rsidRPr="008F3925" w:rsidRDefault="008F3925" w:rsidP="008F3925">
            <w:pPr>
              <w:pStyle w:val="ListParagraph"/>
              <w:numPr>
                <w:ilvl w:val="0"/>
                <w:numId w:val="3"/>
              </w:numPr>
              <w:ind w:left="613" w:hanging="450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INTRODUCTION   </w:t>
            </w:r>
            <w:r w:rsidRPr="00FF0F06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Central </w:t>
            </w:r>
            <w:r w:rsidR="00860C5E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>problem being addressed</w:t>
            </w:r>
            <w:r w:rsidRPr="00FF0F06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>; Topic of study related to problem</w:t>
            </w:r>
          </w:p>
        </w:tc>
      </w:tr>
      <w:tr w:rsidR="00C624A3" w:rsidRPr="00C624A3" w14:paraId="75B31056" w14:textId="77777777" w:rsidTr="00B203CB">
        <w:trPr>
          <w:trHeight w:val="144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0470C7F1" w14:textId="77777777" w:rsidR="00C624A3" w:rsidRPr="00C624A3" w:rsidRDefault="00C624A3" w:rsidP="00B203CB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8F3925" w:rsidRPr="00C624A3" w14:paraId="54773293" w14:textId="77777777" w:rsidTr="00F91338">
        <w:trPr>
          <w:trHeight w:val="36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06785" w:themeFill="accent1" w:themeFillShade="BF"/>
            <w:vAlign w:val="center"/>
            <w:hideMark/>
          </w:tcPr>
          <w:p w14:paraId="71869E63" w14:textId="77777777" w:rsidR="008F3925" w:rsidRPr="008F3925" w:rsidRDefault="008F3925" w:rsidP="008F3925">
            <w:pPr>
              <w:pStyle w:val="ListParagraph"/>
              <w:numPr>
                <w:ilvl w:val="0"/>
                <w:numId w:val="3"/>
              </w:numPr>
              <w:ind w:left="613" w:hanging="450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BACKGROUND AND SIGNIFICANCE   </w:t>
            </w:r>
            <w:r w:rsidRPr="00FF0F06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>Problem details; Rationale; Problems addressed; Research methods and sources</w:t>
            </w:r>
          </w:p>
        </w:tc>
      </w:tr>
      <w:tr w:rsidR="00C624A3" w:rsidRPr="00C624A3" w14:paraId="46C17780" w14:textId="77777777" w:rsidTr="00B203CB">
        <w:trPr>
          <w:trHeight w:val="144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7BDC1FEB" w14:textId="77777777" w:rsidR="00C624A3" w:rsidRPr="00C624A3" w:rsidRDefault="00C624A3" w:rsidP="00B203CB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8F3925" w:rsidRPr="00C624A3" w14:paraId="64A81B84" w14:textId="77777777" w:rsidTr="00F91338">
        <w:trPr>
          <w:trHeight w:val="36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06785" w:themeFill="accent1" w:themeFillShade="BF"/>
            <w:vAlign w:val="center"/>
            <w:hideMark/>
          </w:tcPr>
          <w:p w14:paraId="07125088" w14:textId="77777777" w:rsidR="008F3925" w:rsidRPr="008F3925" w:rsidRDefault="008F3925" w:rsidP="008F3925">
            <w:pPr>
              <w:pStyle w:val="ListParagraph"/>
              <w:numPr>
                <w:ilvl w:val="0"/>
                <w:numId w:val="3"/>
              </w:numPr>
              <w:ind w:left="613" w:hanging="450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LITERATURE REVIEW   </w:t>
            </w:r>
            <w:r w:rsidRPr="00FF0F06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>Cite, Compare, Contrast, Critique, Connect</w:t>
            </w:r>
          </w:p>
        </w:tc>
      </w:tr>
      <w:tr w:rsidR="00C624A3" w:rsidRPr="00C624A3" w14:paraId="1750A7FD" w14:textId="77777777" w:rsidTr="00B203CB">
        <w:trPr>
          <w:trHeight w:val="144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203473F1" w14:textId="77777777" w:rsidR="00C624A3" w:rsidRPr="00C624A3" w:rsidRDefault="00C624A3" w:rsidP="00B203CB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8F3925" w:rsidRPr="00C624A3" w14:paraId="75283014" w14:textId="77777777" w:rsidTr="00F91338">
        <w:trPr>
          <w:trHeight w:val="36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06785" w:themeFill="accent1" w:themeFillShade="BF"/>
            <w:vAlign w:val="center"/>
            <w:hideMark/>
          </w:tcPr>
          <w:p w14:paraId="0C495AAC" w14:textId="07C5A39B" w:rsidR="008F3925" w:rsidRPr="008F3925" w:rsidRDefault="00860C5E" w:rsidP="008F3925">
            <w:pPr>
              <w:pStyle w:val="ListParagraph"/>
              <w:numPr>
                <w:ilvl w:val="0"/>
                <w:numId w:val="3"/>
              </w:numPr>
              <w:ind w:left="613" w:hanging="450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PROJECT DESIGN</w:t>
            </w:r>
            <w:r w:rsidR="00FF0F06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 AND METHODS   </w:t>
            </w:r>
            <w:r w:rsidR="00FB0A14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>Figure out what you need for the project</w:t>
            </w:r>
            <w:r w:rsidR="00FF0F06" w:rsidRPr="00FF0F06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; </w:t>
            </w:r>
            <w:r w:rsidR="00632D9D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>Think about p</w:t>
            </w:r>
            <w:r w:rsidR="00FF0F06" w:rsidRPr="00FF0F06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>otential obstacles</w:t>
            </w:r>
          </w:p>
        </w:tc>
      </w:tr>
      <w:tr w:rsidR="00C624A3" w:rsidRPr="00C624A3" w14:paraId="467E6F15" w14:textId="77777777" w:rsidTr="00B203CB">
        <w:trPr>
          <w:trHeight w:val="144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21C966EE" w14:textId="1EB096DB" w:rsidR="00C624A3" w:rsidRPr="00C624A3" w:rsidRDefault="00B11CB8" w:rsidP="00B203CB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Refer to the following website for the available sensors that you can chose from </w:t>
            </w:r>
            <w:hyperlink r:id="rId8" w:history="1">
              <w:r w:rsidRPr="005A2AD4">
                <w:rPr>
                  <w:rStyle w:val="Hyperlink"/>
                  <w:rFonts w:ascii="Century Gothic" w:eastAsia="Times New Roman" w:hAnsi="Century Gothic" w:cs="Times New Roman"/>
                  <w:sz w:val="18"/>
                  <w:szCs w:val="18"/>
                </w:rPr>
                <w:t>https://www.sunfounder.com/collections/raspberry-pi-kit-for-expert/products/sensor-kit-v2-for-raspberrypi</w:t>
              </w:r>
            </w:hyperlink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3925" w:rsidRPr="00C624A3" w14:paraId="5464DBB8" w14:textId="77777777" w:rsidTr="00F91338">
        <w:trPr>
          <w:trHeight w:val="36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06785" w:themeFill="accent1" w:themeFillShade="BF"/>
            <w:vAlign w:val="center"/>
            <w:hideMark/>
          </w:tcPr>
          <w:p w14:paraId="7B78626D" w14:textId="4ED8FDB9" w:rsidR="008F3925" w:rsidRPr="008F3925" w:rsidRDefault="00FF0F06" w:rsidP="008F3925">
            <w:pPr>
              <w:pStyle w:val="ListParagraph"/>
              <w:numPr>
                <w:ilvl w:val="0"/>
                <w:numId w:val="3"/>
              </w:numPr>
              <w:ind w:left="613" w:hanging="450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PRELIMINARY SUPPOSITIONS AND IMPLICATIONS</w:t>
            </w:r>
            <w:r w:rsidR="002D2C9B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 </w:t>
            </w:r>
            <w:r w:rsidR="004C2007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 </w:t>
            </w:r>
            <w:r w:rsidR="002D2C9B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>Task division</w:t>
            </w:r>
            <w:r w:rsidR="00223470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; </w:t>
            </w:r>
            <w:r w:rsidR="002D2C9B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>identify</w:t>
            </w:r>
            <w:r w:rsidR="009C2EEF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 </w:t>
            </w:r>
            <w:r w:rsidR="002D2C9B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>who is doing what if you are in a team of two</w:t>
            </w:r>
          </w:p>
        </w:tc>
      </w:tr>
      <w:tr w:rsidR="00C624A3" w:rsidRPr="00C624A3" w14:paraId="175E3302" w14:textId="77777777" w:rsidTr="00B203CB">
        <w:trPr>
          <w:trHeight w:val="144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3C4DFFE1" w14:textId="77777777" w:rsidR="00C624A3" w:rsidRPr="00C624A3" w:rsidRDefault="00C624A3" w:rsidP="00B203CB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F91338" w:rsidRPr="00C624A3" w14:paraId="4E42695F" w14:textId="77777777" w:rsidTr="00F91338">
        <w:trPr>
          <w:trHeight w:val="36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06785" w:themeFill="accent1" w:themeFillShade="BF"/>
            <w:vAlign w:val="center"/>
          </w:tcPr>
          <w:p w14:paraId="13D78628" w14:textId="69E610E7" w:rsidR="00F91338" w:rsidRPr="00F91338" w:rsidRDefault="002D2C9B" w:rsidP="00F91338">
            <w:pPr>
              <w:pStyle w:val="ListParagraph"/>
              <w:numPr>
                <w:ilvl w:val="0"/>
                <w:numId w:val="3"/>
              </w:numPr>
              <w:ind w:left="613" w:hanging="450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SUMMARY</w:t>
            </w:r>
            <w:r w:rsidR="00F91338" w:rsidRPr="00F91338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  </w:t>
            </w:r>
            <w:r w:rsidR="00F91338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 </w:t>
            </w:r>
            <w:r w:rsidR="0033427F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Why </w:t>
            </w:r>
            <w:r w:rsidR="00F91338" w:rsidRPr="00F91338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is </w:t>
            </w:r>
            <w:r w:rsidR="004C2007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this problem of interest to you and </w:t>
            </w:r>
            <w:r w:rsidR="00F91338" w:rsidRPr="00F91338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worth </w:t>
            </w:r>
            <w:r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>doing</w:t>
            </w:r>
            <w:r w:rsidR="00F91338" w:rsidRPr="00F91338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; Why this </w:t>
            </w:r>
            <w:r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>problem</w:t>
            </w:r>
            <w:r w:rsidR="00F91338" w:rsidRPr="00F91338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 is unique</w:t>
            </w:r>
            <w:r w:rsidR="004C2007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 and how it</w:t>
            </w:r>
            <w:r w:rsidR="00F91338" w:rsidRPr="00F91338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 advance</w:t>
            </w:r>
            <w:r w:rsidR="004C2007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>s</w:t>
            </w:r>
            <w:r w:rsidR="00F91338" w:rsidRPr="00F91338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 existing knowledge</w:t>
            </w:r>
          </w:p>
        </w:tc>
      </w:tr>
      <w:tr w:rsidR="00F91338" w:rsidRPr="00C624A3" w14:paraId="4CB31CC7" w14:textId="77777777" w:rsidTr="00B203CB">
        <w:trPr>
          <w:trHeight w:val="144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4D14E3B" w14:textId="77777777" w:rsidR="00F91338" w:rsidRPr="00C624A3" w:rsidRDefault="00F91338" w:rsidP="00B203CB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F91338" w:rsidRPr="00C624A3" w14:paraId="26EEA775" w14:textId="77777777" w:rsidTr="00F91338">
        <w:trPr>
          <w:trHeight w:val="36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06785" w:themeFill="accent1" w:themeFillShade="BF"/>
            <w:vAlign w:val="center"/>
          </w:tcPr>
          <w:p w14:paraId="0E63D4FD" w14:textId="77777777" w:rsidR="00F91338" w:rsidRPr="00F91338" w:rsidRDefault="00F91338" w:rsidP="00F91338">
            <w:pPr>
              <w:pStyle w:val="ListParagraph"/>
              <w:numPr>
                <w:ilvl w:val="0"/>
                <w:numId w:val="3"/>
              </w:numPr>
              <w:ind w:left="613" w:hanging="450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CITATIONS   </w:t>
            </w:r>
            <w:r w:rsidRPr="00F91338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>References; Bibliography</w:t>
            </w:r>
          </w:p>
        </w:tc>
      </w:tr>
      <w:tr w:rsidR="00F91338" w:rsidRPr="00C624A3" w14:paraId="507BDBBF" w14:textId="77777777" w:rsidTr="00B203CB">
        <w:trPr>
          <w:trHeight w:val="144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auto"/>
          </w:tcPr>
          <w:p w14:paraId="2C9AFA2A" w14:textId="77777777" w:rsidR="00F91338" w:rsidRPr="00C624A3" w:rsidRDefault="00F91338" w:rsidP="00B203CB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3298382A" w14:textId="77777777" w:rsidR="00B63006" w:rsidRPr="00B63006" w:rsidRDefault="00B63006" w:rsidP="00B63006">
      <w:pPr>
        <w:rPr>
          <w:rFonts w:ascii="Century Gothic" w:hAnsi="Century Gothic" w:cs="Times New Roman"/>
        </w:rPr>
      </w:pPr>
    </w:p>
    <w:sectPr w:rsidR="00B63006" w:rsidRPr="00B63006" w:rsidSect="0094694C">
      <w:headerReference w:type="default" r:id="rId9"/>
      <w:pgSz w:w="12240" w:h="15840"/>
      <w:pgMar w:top="432" w:right="360" w:bottom="360" w:left="36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56798" w14:textId="77777777" w:rsidR="00E52940" w:rsidRDefault="00E52940" w:rsidP="00DB2412">
      <w:r>
        <w:separator/>
      </w:r>
    </w:p>
  </w:endnote>
  <w:endnote w:type="continuationSeparator" w:id="0">
    <w:p w14:paraId="3693A72C" w14:textId="77777777" w:rsidR="00E52940" w:rsidRDefault="00E52940" w:rsidP="00DB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6AA81" w14:textId="77777777" w:rsidR="00E52940" w:rsidRDefault="00E52940" w:rsidP="00DB2412">
      <w:r>
        <w:separator/>
      </w:r>
    </w:p>
  </w:footnote>
  <w:footnote w:type="continuationSeparator" w:id="0">
    <w:p w14:paraId="647312CD" w14:textId="77777777" w:rsidR="00E52940" w:rsidRDefault="00E52940" w:rsidP="00DB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1011C" w14:textId="77777777" w:rsidR="00985675" w:rsidRDefault="00985675" w:rsidP="00DB2412">
    <w:pPr>
      <w:pStyle w:val="Header"/>
      <w:ind w:lef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411E6"/>
    <w:multiLevelType w:val="hybridMultilevel"/>
    <w:tmpl w:val="3020AC84"/>
    <w:lvl w:ilvl="0" w:tplc="7A7201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671C3"/>
    <w:multiLevelType w:val="hybridMultilevel"/>
    <w:tmpl w:val="E27A008E"/>
    <w:lvl w:ilvl="0" w:tplc="E3827A80">
      <w:numFmt w:val="bullet"/>
      <w:lvlText w:val="–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53C7D"/>
    <w:multiLevelType w:val="hybridMultilevel"/>
    <w:tmpl w:val="826CE8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1999744">
    <w:abstractNumId w:val="1"/>
  </w:num>
  <w:num w:numId="2" w16cid:durableId="592325449">
    <w:abstractNumId w:val="2"/>
  </w:num>
  <w:num w:numId="3" w16cid:durableId="441271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en-US" w:vendorID="64" w:dllVersion="409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621"/>
    <w:rsid w:val="00005410"/>
    <w:rsid w:val="000102CA"/>
    <w:rsid w:val="000707ED"/>
    <w:rsid w:val="000870BA"/>
    <w:rsid w:val="000A6B42"/>
    <w:rsid w:val="000E7935"/>
    <w:rsid w:val="00107A05"/>
    <w:rsid w:val="00131BCB"/>
    <w:rsid w:val="0014094F"/>
    <w:rsid w:val="00157F65"/>
    <w:rsid w:val="00165169"/>
    <w:rsid w:val="001F7028"/>
    <w:rsid w:val="00223470"/>
    <w:rsid w:val="00246934"/>
    <w:rsid w:val="0028063E"/>
    <w:rsid w:val="002D2C9B"/>
    <w:rsid w:val="0033427F"/>
    <w:rsid w:val="003D6150"/>
    <w:rsid w:val="003E4943"/>
    <w:rsid w:val="003E4F0D"/>
    <w:rsid w:val="003F4952"/>
    <w:rsid w:val="0040428F"/>
    <w:rsid w:val="00413A06"/>
    <w:rsid w:val="00437607"/>
    <w:rsid w:val="00442819"/>
    <w:rsid w:val="00465B60"/>
    <w:rsid w:val="00466C6C"/>
    <w:rsid w:val="00471C74"/>
    <w:rsid w:val="0047429C"/>
    <w:rsid w:val="0049296E"/>
    <w:rsid w:val="00492EED"/>
    <w:rsid w:val="004937B7"/>
    <w:rsid w:val="004A2939"/>
    <w:rsid w:val="004C2007"/>
    <w:rsid w:val="00521646"/>
    <w:rsid w:val="00523569"/>
    <w:rsid w:val="00523965"/>
    <w:rsid w:val="005302C5"/>
    <w:rsid w:val="00553AE9"/>
    <w:rsid w:val="00563A52"/>
    <w:rsid w:val="005A42B5"/>
    <w:rsid w:val="005A5A20"/>
    <w:rsid w:val="005B4922"/>
    <w:rsid w:val="00622FB5"/>
    <w:rsid w:val="00632D9D"/>
    <w:rsid w:val="0065609B"/>
    <w:rsid w:val="006666A2"/>
    <w:rsid w:val="006A3315"/>
    <w:rsid w:val="006B233B"/>
    <w:rsid w:val="006C2621"/>
    <w:rsid w:val="00700904"/>
    <w:rsid w:val="00723482"/>
    <w:rsid w:val="0074716D"/>
    <w:rsid w:val="00762690"/>
    <w:rsid w:val="00781C86"/>
    <w:rsid w:val="007E0149"/>
    <w:rsid w:val="007E231D"/>
    <w:rsid w:val="007E5B5E"/>
    <w:rsid w:val="0083365C"/>
    <w:rsid w:val="00860C5E"/>
    <w:rsid w:val="008C1A69"/>
    <w:rsid w:val="008D1EAD"/>
    <w:rsid w:val="008D4D59"/>
    <w:rsid w:val="008E2435"/>
    <w:rsid w:val="008F3925"/>
    <w:rsid w:val="00942DA6"/>
    <w:rsid w:val="0094694C"/>
    <w:rsid w:val="00985675"/>
    <w:rsid w:val="00990E81"/>
    <w:rsid w:val="009C2EEF"/>
    <w:rsid w:val="009C4521"/>
    <w:rsid w:val="009F6C45"/>
    <w:rsid w:val="00A02960"/>
    <w:rsid w:val="00A24B2D"/>
    <w:rsid w:val="00A41540"/>
    <w:rsid w:val="00A731F7"/>
    <w:rsid w:val="00A7502B"/>
    <w:rsid w:val="00B02F13"/>
    <w:rsid w:val="00B11CB8"/>
    <w:rsid w:val="00B173D0"/>
    <w:rsid w:val="00B203CB"/>
    <w:rsid w:val="00B45269"/>
    <w:rsid w:val="00B63006"/>
    <w:rsid w:val="00B6597D"/>
    <w:rsid w:val="00B92110"/>
    <w:rsid w:val="00BC1A20"/>
    <w:rsid w:val="00C01A37"/>
    <w:rsid w:val="00C624A3"/>
    <w:rsid w:val="00D06B25"/>
    <w:rsid w:val="00D16763"/>
    <w:rsid w:val="00D4502B"/>
    <w:rsid w:val="00D50C51"/>
    <w:rsid w:val="00D52905"/>
    <w:rsid w:val="00D620F1"/>
    <w:rsid w:val="00D72CB6"/>
    <w:rsid w:val="00D8021D"/>
    <w:rsid w:val="00D96B95"/>
    <w:rsid w:val="00D970D9"/>
    <w:rsid w:val="00DB2412"/>
    <w:rsid w:val="00E33AA3"/>
    <w:rsid w:val="00E52940"/>
    <w:rsid w:val="00EA104E"/>
    <w:rsid w:val="00EC3071"/>
    <w:rsid w:val="00EF1A78"/>
    <w:rsid w:val="00F04F96"/>
    <w:rsid w:val="00F22F09"/>
    <w:rsid w:val="00F45175"/>
    <w:rsid w:val="00F76C42"/>
    <w:rsid w:val="00F91338"/>
    <w:rsid w:val="00F97ECA"/>
    <w:rsid w:val="00FB0A14"/>
    <w:rsid w:val="00FB235F"/>
    <w:rsid w:val="00FD043D"/>
    <w:rsid w:val="00FF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B2ECDE"/>
  <w15:docId w15:val="{EA982108-9A6B-0D4A-9BF4-4E2441DAB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412"/>
  </w:style>
  <w:style w:type="paragraph" w:styleId="Footer">
    <w:name w:val="footer"/>
    <w:basedOn w:val="Normal"/>
    <w:link w:val="Foot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412"/>
  </w:style>
  <w:style w:type="paragraph" w:styleId="Revision">
    <w:name w:val="Revision"/>
    <w:hidden/>
    <w:uiPriority w:val="99"/>
    <w:semiHidden/>
    <w:rsid w:val="00DB2412"/>
  </w:style>
  <w:style w:type="character" w:styleId="Hyperlink">
    <w:name w:val="Hyperlink"/>
    <w:basedOn w:val="DefaultParagraphFont"/>
    <w:uiPriority w:val="99"/>
    <w:unhideWhenUsed/>
    <w:rsid w:val="00985675"/>
    <w:rPr>
      <w:color w:val="F59E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5675"/>
    <w:rPr>
      <w:color w:val="B2B2B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620F1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B63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164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11C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9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1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9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2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unfounder.com/collections/raspberry-pi-kit-for-expert/products/sensor-kit-v2-for-raspberryp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ulusu/Desktop/CS3907/IC-Research-Project-Proposal-9112_WORD.dotx" TargetMode="Externa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65380AB-00B0-40BB-B171-FEFF62A41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IC-Research-Project-Proposal-9112_WORD.dotx</Template>
  <TotalTime>14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Smartsheet.com</Company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Kartik Bulusu</dc:creator>
  <cp:lastModifiedBy>Bulusu, Kartik Venkat</cp:lastModifiedBy>
  <cp:revision>12</cp:revision>
  <cp:lastPrinted>2017-10-13T16:21:00Z</cp:lastPrinted>
  <dcterms:created xsi:type="dcterms:W3CDTF">2023-02-13T16:13:00Z</dcterms:created>
  <dcterms:modified xsi:type="dcterms:W3CDTF">2023-02-13T17:05:00Z</dcterms:modified>
</cp:coreProperties>
</file>